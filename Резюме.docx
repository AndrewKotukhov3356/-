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77BE8EBD" w14:textId="77777777" w:rsidTr="007B7C63">
        <w:trPr>
          <w:trHeight w:val="3403"/>
        </w:trPr>
        <w:tc>
          <w:tcPr>
            <w:tcW w:w="3600" w:type="dxa"/>
            <w:vAlign w:val="bottom"/>
          </w:tcPr>
          <w:p w14:paraId="28DF3486" w14:textId="77777777" w:rsidR="001B2ABD" w:rsidRPr="00D407B2" w:rsidRDefault="001B2ABD" w:rsidP="00012CC9">
            <w:pPr>
              <w:tabs>
                <w:tab w:val="left" w:pos="990"/>
              </w:tabs>
              <w:rPr>
                <w:noProof/>
              </w:rPr>
            </w:pPr>
            <w:r w:rsidRPr="00D407B2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D1FCA34" wp14:editId="64288C3D">
                      <wp:extent cx="1752600" cy="2122805"/>
                      <wp:effectExtent l="19050" t="19050" r="38100" b="29845"/>
                      <wp:docPr id="2" name="Овал 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52600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A80A6F" w14:textId="77777777" w:rsidR="00C4468D" w:rsidRPr="00C4468D" w:rsidRDefault="00C4468D" w:rsidP="00C4468D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1FCA34" id="Овал 2" o:spid="_x0000_s1026" alt="Название: Профессиональное портретное фото мужчины" style="width:138pt;height:167.1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20A80A6F" w14:textId="77777777" w:rsidR="00C4468D" w:rsidRPr="00C4468D" w:rsidRDefault="00C4468D" w:rsidP="00C4468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5EEC629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1B031FB8" w14:textId="77777777" w:rsidR="00E2363F" w:rsidRDefault="00E2363F" w:rsidP="005236CB">
            <w:pPr>
              <w:pStyle w:val="a6"/>
              <w:rPr>
                <w:noProof/>
                <w:sz w:val="44"/>
                <w:szCs w:val="44"/>
              </w:rPr>
            </w:pPr>
          </w:p>
          <w:p w14:paraId="6BD7E51F" w14:textId="12201EE1" w:rsidR="005236CB" w:rsidRDefault="00777FD5" w:rsidP="005236CB">
            <w:pPr>
              <w:pStyle w:val="a6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К</w:t>
            </w:r>
            <w:r w:rsidR="005236CB" w:rsidRPr="00F75E84">
              <w:rPr>
                <w:noProof/>
                <w:sz w:val="44"/>
                <w:szCs w:val="44"/>
              </w:rPr>
              <w:t xml:space="preserve">ОТУХОВ АНДРЕЙ </w:t>
            </w:r>
          </w:p>
          <w:p w14:paraId="769CC856" w14:textId="1499C2DC" w:rsidR="001B2ABD" w:rsidRPr="007B7C63" w:rsidRDefault="0067661D" w:rsidP="007B7C63">
            <w:pPr>
              <w:rPr>
                <w:lang w:val="en-US"/>
              </w:rPr>
            </w:pPr>
            <w:r>
              <w:t>Дата рождения</w:t>
            </w:r>
            <w:r>
              <w:rPr>
                <w:lang w:val="en-US"/>
              </w:rPr>
              <w:t>: 09.04.2002</w:t>
            </w:r>
          </w:p>
        </w:tc>
      </w:tr>
      <w:tr w:rsidR="001B2ABD" w:rsidRPr="00A23A24" w14:paraId="0E3F3568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BB8F39D4F8DF4D1995F9FCDAECDC36D1"/>
              </w:placeholder>
              <w:temporary/>
              <w:showingPlcHdr/>
              <w15:appearance w15:val="hidden"/>
            </w:sdtPr>
            <w:sdtEndPr/>
            <w:sdtContent>
              <w:p w14:paraId="6476E078" w14:textId="77777777"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5C276CFF" w14:textId="75EC86A6" w:rsidR="00036450" w:rsidRPr="00D407B2" w:rsidRDefault="00081549" w:rsidP="00036450">
            <w:pPr>
              <w:rPr>
                <w:noProof/>
              </w:rPr>
            </w:pPr>
            <w:r>
              <w:rPr>
                <w:noProof/>
              </w:rPr>
              <w:t>И</w:t>
            </w:r>
            <w:r w:rsidR="000E7DC5">
              <w:rPr>
                <w:noProof/>
              </w:rPr>
              <w:t>зуч</w:t>
            </w:r>
            <w:r>
              <w:rPr>
                <w:noProof/>
              </w:rPr>
              <w:t xml:space="preserve">аю </w:t>
            </w:r>
            <w:r w:rsidR="000E7DC5">
              <w:rPr>
                <w:noProof/>
              </w:rPr>
              <w:t>язык</w:t>
            </w:r>
            <w:r>
              <w:rPr>
                <w:noProof/>
              </w:rPr>
              <w:t>и</w:t>
            </w:r>
            <w:r w:rsidR="000E7DC5">
              <w:rPr>
                <w:noProof/>
              </w:rPr>
              <w:t xml:space="preserve"> программирования и алгоритм</w:t>
            </w:r>
            <w:r>
              <w:rPr>
                <w:noProof/>
              </w:rPr>
              <w:t>ы</w:t>
            </w:r>
            <w:r w:rsidR="000E7DC5">
              <w:rPr>
                <w:noProof/>
              </w:rPr>
              <w:t xml:space="preserve">, а также </w:t>
            </w:r>
            <w:r w:rsidR="000E7DC5">
              <w:rPr>
                <w:noProof/>
                <w:lang w:val="en-GB"/>
              </w:rPr>
              <w:t>M</w:t>
            </w:r>
            <w:r w:rsidR="00012CC9">
              <w:rPr>
                <w:noProof/>
                <w:lang w:val="en-US"/>
              </w:rPr>
              <w:t>achine</w:t>
            </w:r>
            <w:r w:rsidR="00012CC9" w:rsidRPr="00012CC9">
              <w:rPr>
                <w:noProof/>
              </w:rPr>
              <w:t xml:space="preserve"> </w:t>
            </w:r>
            <w:r w:rsidR="000E7DC5">
              <w:rPr>
                <w:noProof/>
                <w:lang w:val="en-GB"/>
              </w:rPr>
              <w:t>L</w:t>
            </w:r>
            <w:r w:rsidR="00012CC9">
              <w:rPr>
                <w:noProof/>
                <w:lang w:val="en-GB"/>
              </w:rPr>
              <w:t>earning</w:t>
            </w:r>
            <w:r w:rsidR="000E7DC5">
              <w:rPr>
                <w:noProof/>
              </w:rPr>
              <w:t xml:space="preserve">. Занимаюсь спортом, </w:t>
            </w:r>
            <w:r w:rsidR="00EF0083">
              <w:rPr>
                <w:noProof/>
              </w:rPr>
              <w:t>чемпион</w:t>
            </w:r>
            <w:r w:rsidR="000E7DC5">
              <w:rPr>
                <w:noProof/>
              </w:rPr>
              <w:t xml:space="preserve"> Куб</w:t>
            </w:r>
            <w:r w:rsidR="00EF0083">
              <w:rPr>
                <w:noProof/>
              </w:rPr>
              <w:t>ка</w:t>
            </w:r>
            <w:r w:rsidR="000E7DC5">
              <w:rPr>
                <w:noProof/>
              </w:rPr>
              <w:t xml:space="preserve"> Европы, </w:t>
            </w:r>
            <w:r w:rsidR="000B3ACA">
              <w:rPr>
                <w:noProof/>
              </w:rPr>
              <w:t>Черный пояс</w:t>
            </w:r>
            <w:r w:rsidR="00EF0083">
              <w:rPr>
                <w:noProof/>
              </w:rPr>
              <w:t>,</w:t>
            </w:r>
            <w:r w:rsidR="000B3ACA">
              <w:rPr>
                <w:noProof/>
              </w:rPr>
              <w:t xml:space="preserve"> тхэквондо </w:t>
            </w:r>
            <w:r w:rsidR="000B3ACA">
              <w:rPr>
                <w:noProof/>
                <w:lang w:val="en-US"/>
              </w:rPr>
              <w:t>GTF</w:t>
            </w:r>
            <w:r w:rsidR="003071B2">
              <w:rPr>
                <w:noProof/>
              </w:rPr>
              <w:t>, кандидат в мастера спорта.</w:t>
            </w:r>
          </w:p>
          <w:sdt>
            <w:sdtPr>
              <w:rPr>
                <w:noProof/>
              </w:rPr>
              <w:id w:val="-1954003311"/>
              <w:placeholder>
                <w:docPart w:val="0AF2F37D6FAE437EA2688D29CCD5E2A1"/>
              </w:placeholder>
              <w:temporary/>
              <w:showingPlcHdr/>
              <w15:appearance w15:val="hidden"/>
            </w:sdtPr>
            <w:sdtEndPr/>
            <w:sdtContent>
              <w:p w14:paraId="6F8D6773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B144F84B689744A2B987EF41B5F7FFA9"/>
              </w:placeholder>
              <w:temporary/>
              <w:showingPlcHdr/>
              <w15:appearance w15:val="hidden"/>
            </w:sdtPr>
            <w:sdtEndPr/>
            <w:sdtContent>
              <w:p w14:paraId="1EC68770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32A810AD" w14:textId="561D8695" w:rsidR="004D3011" w:rsidRPr="00D407B2" w:rsidRDefault="004E637C" w:rsidP="004D3011">
            <w:pPr>
              <w:rPr>
                <w:noProof/>
              </w:rPr>
            </w:pPr>
            <w:r>
              <w:rPr>
                <w:noProof/>
              </w:rPr>
              <w:t>8(916)744-40-11</w:t>
            </w:r>
          </w:p>
          <w:p w14:paraId="74948680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55D1FDB7A8644593B50710DC02B586D5"/>
              </w:placeholder>
              <w:temporary/>
              <w:showingPlcHdr/>
              <w15:appearance w15:val="hidden"/>
            </w:sdtPr>
            <w:sdtEndPr/>
            <w:sdtContent>
              <w:p w14:paraId="00F8CB8C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63A574D3" w14:textId="3383E7B9" w:rsidR="00036450" w:rsidRPr="00081549" w:rsidRDefault="00E75B41" w:rsidP="004D3011">
            <w:hyperlink r:id="rId11" w:history="1">
              <w:r w:rsidR="00EF0083" w:rsidRPr="00212B8A">
                <w:rPr>
                  <w:rStyle w:val="ab"/>
                  <w:lang w:val="en-US"/>
                </w:rPr>
                <w:t>andrewhoter</w:t>
              </w:r>
              <w:r w:rsidR="00EF0083" w:rsidRPr="00212B8A">
                <w:rPr>
                  <w:rStyle w:val="ab"/>
                </w:rPr>
                <w:t>@</w:t>
              </w:r>
              <w:r w:rsidR="00EF0083" w:rsidRPr="00212B8A">
                <w:rPr>
                  <w:rStyle w:val="ab"/>
                  <w:lang w:val="en-US"/>
                </w:rPr>
                <w:t>gmail</w:t>
              </w:r>
              <w:r w:rsidR="00EF0083" w:rsidRPr="00212B8A">
                <w:rPr>
                  <w:rStyle w:val="ab"/>
                </w:rPr>
                <w:t>.</w:t>
              </w:r>
              <w:r w:rsidR="00EF0083" w:rsidRPr="00212B8A">
                <w:rPr>
                  <w:rStyle w:val="ab"/>
                  <w:lang w:val="en-US"/>
                </w:rPr>
                <w:t>com</w:t>
              </w:r>
            </w:hyperlink>
          </w:p>
          <w:p w14:paraId="15210DFC" w14:textId="57573176" w:rsidR="00EF0083" w:rsidRPr="00081549" w:rsidRDefault="00EF0083" w:rsidP="004D3011"/>
          <w:p w14:paraId="4711546F" w14:textId="738221E8" w:rsidR="00EF0083" w:rsidRPr="00081549" w:rsidRDefault="00EF0083" w:rsidP="004D3011">
            <w:r>
              <w:t>АДРЕС</w:t>
            </w:r>
            <w:r w:rsidRPr="00081549">
              <w:t>:</w:t>
            </w:r>
          </w:p>
          <w:p w14:paraId="625BBA24" w14:textId="0F019D2E" w:rsidR="00EF0083" w:rsidRPr="00EF0083" w:rsidRDefault="00EF0083" w:rsidP="004D3011">
            <w:pPr>
              <w:rPr>
                <w:rStyle w:val="ab"/>
                <w:noProof/>
              </w:rPr>
            </w:pPr>
            <w:proofErr w:type="spellStart"/>
            <w:r>
              <w:t>г.Москва</w:t>
            </w:r>
            <w:proofErr w:type="spellEnd"/>
            <w:r>
              <w:t xml:space="preserve">, </w:t>
            </w:r>
            <w:proofErr w:type="spellStart"/>
            <w:r>
              <w:t>м.Филевский</w:t>
            </w:r>
            <w:proofErr w:type="spellEnd"/>
            <w:r>
              <w:t xml:space="preserve"> Парк</w:t>
            </w:r>
          </w:p>
          <w:p w14:paraId="5D7FC0FB" w14:textId="77777777" w:rsidR="004142CD" w:rsidRPr="00D407B2" w:rsidRDefault="004142CD" w:rsidP="004142CD">
            <w:pPr>
              <w:rPr>
                <w:noProof/>
              </w:rPr>
            </w:pPr>
          </w:p>
          <w:p w14:paraId="2FBA5C9F" w14:textId="4BF7B80A" w:rsidR="004D3011" w:rsidRPr="00D407B2" w:rsidRDefault="004D3011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1B801855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AC2E3655FD2B46B0BA021FA44C8AF41D"/>
              </w:placeholder>
              <w:temporary/>
              <w:showingPlcHdr/>
              <w15:appearance w15:val="hidden"/>
            </w:sdtPr>
            <w:sdtEndPr/>
            <w:sdtContent>
              <w:p w14:paraId="1C322852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4B418CCB" w14:textId="76D65E39" w:rsidR="00036450" w:rsidRPr="005236CB" w:rsidRDefault="005236CB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 xml:space="preserve">Национальный исследовательский университет </w:t>
            </w:r>
            <w:r w:rsidRPr="005236CB">
              <w:rPr>
                <w:noProof/>
              </w:rPr>
              <w:t>“</w:t>
            </w:r>
            <w:r>
              <w:rPr>
                <w:noProof/>
              </w:rPr>
              <w:t>Высшая школа экономики</w:t>
            </w:r>
            <w:r w:rsidRPr="005236CB">
              <w:rPr>
                <w:noProof/>
              </w:rPr>
              <w:t>”</w:t>
            </w:r>
            <w:r w:rsidR="007B7C63">
              <w:rPr>
                <w:noProof/>
              </w:rPr>
              <w:t xml:space="preserve"> (НИУ ВШЭ)</w:t>
            </w:r>
          </w:p>
          <w:p w14:paraId="754BD13F" w14:textId="259C45B4" w:rsidR="00F75E84" w:rsidRPr="00F75E84" w:rsidRDefault="007F1D94" w:rsidP="00F75E84">
            <w:pPr>
              <w:pStyle w:val="a9"/>
              <w:rPr>
                <w:noProof/>
              </w:rPr>
            </w:pPr>
            <w:r w:rsidRPr="00F75E84">
              <w:rPr>
                <w:noProof/>
              </w:rPr>
              <w:t>2019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 w:rsidR="00F75E84">
              <w:rPr>
                <w:noProof/>
              </w:rPr>
              <w:t>н</w:t>
            </w:r>
            <w:r w:rsidR="00F75E84" w:rsidRPr="00F75E84">
              <w:rPr>
                <w:noProof/>
              </w:rPr>
              <w:t>/</w:t>
            </w:r>
            <w:r w:rsidR="00F75E84">
              <w:rPr>
                <w:noProof/>
              </w:rPr>
              <w:t>в</w:t>
            </w:r>
          </w:p>
          <w:p w14:paraId="44FBCF40" w14:textId="77777777" w:rsidR="00F75E84" w:rsidRDefault="007F1D94" w:rsidP="007F1D94">
            <w:r>
              <w:t>Факультет компьютерных наук по программе двух дипломов НИУ "ВШЭ" и Лондонского университета "Прикладной анализ данных".</w:t>
            </w:r>
          </w:p>
          <w:p w14:paraId="464ABD57" w14:textId="77777777" w:rsidR="00F75E84" w:rsidRDefault="007F1D94" w:rsidP="007F1D94">
            <w:r>
              <w:t>Обучение проходит на английском языке.</w:t>
            </w:r>
            <w:r w:rsidR="00F75E84">
              <w:t xml:space="preserve"> </w:t>
            </w:r>
          </w:p>
          <w:p w14:paraId="7A011F9E" w14:textId="37B5FDB6" w:rsidR="007F1D94" w:rsidRDefault="00F75E84" w:rsidP="007F1D94">
            <w:r>
              <w:t>Н</w:t>
            </w:r>
            <w:r w:rsidR="007F1D94">
              <w:t>аучн</w:t>
            </w:r>
            <w:r>
              <w:t>ая</w:t>
            </w:r>
            <w:r w:rsidR="007F1D94">
              <w:t xml:space="preserve"> деятельность по </w:t>
            </w:r>
            <w:r>
              <w:t xml:space="preserve">теме </w:t>
            </w:r>
            <w:r w:rsidR="007F1D94" w:rsidRPr="007F1D94">
              <w:t>“</w:t>
            </w:r>
            <w:r w:rsidR="007F1D94">
              <w:t>Прогнозировани</w:t>
            </w:r>
            <w:r>
              <w:t>е</w:t>
            </w:r>
            <w:r w:rsidR="007F1D94">
              <w:t xml:space="preserve"> Ликвидности (</w:t>
            </w:r>
            <w:r w:rsidR="007F1D94">
              <w:rPr>
                <w:lang w:val="en-US"/>
              </w:rPr>
              <w:t>Liquidity</w:t>
            </w:r>
            <w:r w:rsidR="007F1D94" w:rsidRPr="007F1D94">
              <w:t xml:space="preserve"> </w:t>
            </w:r>
            <w:r w:rsidR="007F1D94">
              <w:rPr>
                <w:lang w:val="en-US"/>
              </w:rPr>
              <w:t>Forecasting</w:t>
            </w:r>
            <w:r w:rsidR="007F1D94" w:rsidRPr="007F1D94">
              <w:t>)”.</w:t>
            </w:r>
          </w:p>
          <w:p w14:paraId="5BD2FE64" w14:textId="06AF98D1" w:rsidR="00F43CC0" w:rsidRPr="00E2363F" w:rsidRDefault="00F43CC0" w:rsidP="007F1D94">
            <w:r>
              <w:t>В настоящее время работаю над курсовым проектом</w:t>
            </w:r>
            <w:r w:rsidR="00E2363F">
              <w:t xml:space="preserve"> </w:t>
            </w:r>
            <w:r w:rsidRPr="00F43CC0">
              <w:t>“</w:t>
            </w:r>
            <w:r>
              <w:t>Генерация названий компаний с помощью машинного обучения</w:t>
            </w:r>
            <w:r w:rsidRPr="00F43CC0">
              <w:t xml:space="preserve">” </w:t>
            </w:r>
            <w:r w:rsidR="00E2363F">
              <w:t xml:space="preserve">– </w:t>
            </w:r>
            <w:r w:rsidR="00777FD5">
              <w:t xml:space="preserve">под руководством </w:t>
            </w:r>
            <w:r w:rsidR="00E2363F">
              <w:t xml:space="preserve">Дивизион </w:t>
            </w:r>
            <w:r w:rsidR="008C08E2" w:rsidRPr="008C08E2">
              <w:t>“</w:t>
            </w:r>
            <w:r w:rsidR="00E2363F">
              <w:t>Малый</w:t>
            </w:r>
            <w:r w:rsidR="008C08E2" w:rsidRPr="008C08E2">
              <w:t xml:space="preserve"> </w:t>
            </w:r>
            <w:r w:rsidR="008C08E2">
              <w:t>и</w:t>
            </w:r>
            <w:r w:rsidR="00E2363F">
              <w:t xml:space="preserve"> Микро Бизнес</w:t>
            </w:r>
            <w:r w:rsidR="008C08E2" w:rsidRPr="008C08E2">
              <w:t xml:space="preserve">” </w:t>
            </w:r>
            <w:r w:rsidR="00E2363F">
              <w:t xml:space="preserve">ПАО </w:t>
            </w:r>
            <w:r w:rsidR="00E2363F" w:rsidRPr="00E2363F">
              <w:t>“</w:t>
            </w:r>
            <w:r w:rsidR="008C08E2">
              <w:t>С</w:t>
            </w:r>
            <w:r w:rsidR="00E2363F">
              <w:t>бербанк</w:t>
            </w:r>
            <w:r w:rsidR="00E2363F" w:rsidRPr="00E2363F">
              <w:t>”</w:t>
            </w:r>
          </w:p>
          <w:p w14:paraId="1E8B963B" w14:textId="77777777" w:rsidR="00E2363F" w:rsidRPr="00D407B2" w:rsidRDefault="00E2363F" w:rsidP="004142CD">
            <w:pPr>
              <w:rPr>
                <w:noProof/>
              </w:rPr>
            </w:pPr>
          </w:p>
          <w:p w14:paraId="693838BE" w14:textId="26A839DC" w:rsidR="00036450" w:rsidRPr="00F75E84" w:rsidRDefault="007F1D94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 xml:space="preserve">Лицей НИУ </w:t>
            </w:r>
            <w:r w:rsidRPr="00F75E84">
              <w:rPr>
                <w:noProof/>
              </w:rPr>
              <w:t>“</w:t>
            </w:r>
            <w:r>
              <w:rPr>
                <w:noProof/>
              </w:rPr>
              <w:t>ВШЭ</w:t>
            </w:r>
            <w:r w:rsidRPr="00F75E84">
              <w:rPr>
                <w:noProof/>
              </w:rPr>
              <w:t>”</w:t>
            </w:r>
          </w:p>
          <w:p w14:paraId="2CE5B128" w14:textId="59F97327" w:rsidR="00036450" w:rsidRPr="00F75E84" w:rsidRDefault="00F75E84" w:rsidP="00B359E4">
            <w:pPr>
              <w:pStyle w:val="a9"/>
              <w:rPr>
                <w:noProof/>
              </w:rPr>
            </w:pPr>
            <w:r w:rsidRPr="00F75E84">
              <w:rPr>
                <w:noProof/>
              </w:rPr>
              <w:t>2017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 w:rsidRPr="00F75E84">
              <w:rPr>
                <w:noProof/>
              </w:rPr>
              <w:t>2019</w:t>
            </w:r>
          </w:p>
          <w:p w14:paraId="204A9C36" w14:textId="4F6B0B09" w:rsidR="004142CD" w:rsidRPr="00D407B2" w:rsidRDefault="00F75E84" w:rsidP="00036450">
            <w:pPr>
              <w:rPr>
                <w:noProof/>
              </w:rPr>
            </w:pPr>
            <w:r>
              <w:rPr>
                <w:noProof/>
              </w:rPr>
              <w:t xml:space="preserve">Направление </w:t>
            </w:r>
            <w:r w:rsidRPr="00F75E84">
              <w:rPr>
                <w:noProof/>
              </w:rPr>
              <w:t>“</w:t>
            </w:r>
            <w:r>
              <w:rPr>
                <w:noProof/>
              </w:rPr>
              <w:t>Математика, информатика, инженерия</w:t>
            </w:r>
            <w:r w:rsidRPr="00F75E84">
              <w:rPr>
                <w:noProof/>
              </w:rPr>
              <w:t>”</w:t>
            </w:r>
            <w:r>
              <w:rPr>
                <w:noProof/>
              </w:rPr>
              <w:t>.</w:t>
            </w:r>
            <w:r w:rsidR="001424E5" w:rsidRPr="00D407B2">
              <w:rPr>
                <w:noProof/>
                <w:lang w:bidi="ru-RU"/>
              </w:rPr>
              <w:t xml:space="preserve"> </w:t>
            </w:r>
          </w:p>
          <w:sdt>
            <w:sdtPr>
              <w:rPr>
                <w:noProof/>
              </w:rPr>
              <w:id w:val="1001553383"/>
              <w:placeholder>
                <w:docPart w:val="6AB3150F417047168FD73E91D09958E2"/>
              </w:placeholder>
              <w:temporary/>
              <w:showingPlcHdr/>
              <w15:appearance w15:val="hidden"/>
            </w:sdtPr>
            <w:sdtEndPr/>
            <w:sdtContent>
              <w:p w14:paraId="69578AF3" w14:textId="77777777" w:rsidR="00036450" w:rsidRPr="00D407B2" w:rsidRDefault="00036450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ОПЫТ РАБОТЫ</w:t>
                </w:r>
              </w:p>
            </w:sdtContent>
          </w:sdt>
          <w:p w14:paraId="66507F65" w14:textId="1643DC31" w:rsidR="004D3011" w:rsidRPr="00D407B2" w:rsidRDefault="00A23A24" w:rsidP="00036450">
            <w:pPr>
              <w:rPr>
                <w:noProof/>
              </w:rPr>
            </w:pPr>
            <w:r>
              <w:rPr>
                <w:noProof/>
                <w:lang w:val="en-GB"/>
              </w:rPr>
              <w:t>C</w:t>
            </w:r>
            <w:r>
              <w:rPr>
                <w:noProof/>
              </w:rPr>
              <w:t xml:space="preserve">тудент, </w:t>
            </w:r>
            <w:r w:rsidR="00547BBD" w:rsidRPr="003071B2">
              <w:rPr>
                <w:noProof/>
              </w:rPr>
              <w:t>3</w:t>
            </w:r>
            <w:r>
              <w:rPr>
                <w:noProof/>
              </w:rPr>
              <w:t xml:space="preserve"> курс</w:t>
            </w:r>
            <w:r w:rsidR="004A6A4D">
              <w:rPr>
                <w:noProof/>
              </w:rPr>
              <w:t xml:space="preserve">. </w:t>
            </w:r>
            <w:r>
              <w:rPr>
                <w:noProof/>
              </w:rPr>
              <w:t>Начало карьеры.</w:t>
            </w:r>
          </w:p>
          <w:p w14:paraId="71C2BC71" w14:textId="7C2CFC8A" w:rsidR="00036450" w:rsidRPr="00B8246E" w:rsidRDefault="00F75E84" w:rsidP="00B8246E">
            <w:pPr>
              <w:pStyle w:val="21"/>
              <w:rPr>
                <w:noProof/>
              </w:rPr>
            </w:pPr>
            <w:r>
              <w:rPr>
                <w:noProof/>
              </w:rPr>
              <w:t>Ключевые Навыки и знания</w:t>
            </w:r>
          </w:p>
          <w:p w14:paraId="11A01947" w14:textId="50FC9A2B" w:rsidR="00B8246E" w:rsidRPr="00B8246E" w:rsidRDefault="00B8246E" w:rsidP="004D3011">
            <w:pPr>
              <w:rPr>
                <w:noProof/>
                <w:color w:val="000000" w:themeColor="text1"/>
                <w:lang w:bidi="ru-RU"/>
              </w:rPr>
            </w:pPr>
            <w:r>
              <w:rPr>
                <w:noProof/>
                <w:color w:val="000000" w:themeColor="text1"/>
                <w:lang w:bidi="ru-RU"/>
              </w:rPr>
              <w:t>Базовые знания С++</w:t>
            </w:r>
            <w:r w:rsidRPr="00B8246E">
              <w:rPr>
                <w:noProof/>
                <w:color w:val="000000" w:themeColor="text1"/>
                <w:lang w:bidi="ru-RU"/>
              </w:rPr>
              <w:t xml:space="preserve">, </w:t>
            </w:r>
            <w:r>
              <w:rPr>
                <w:noProof/>
                <w:color w:val="000000" w:themeColor="text1"/>
                <w:lang w:val="en-US" w:bidi="ru-RU"/>
              </w:rPr>
              <w:t>Python</w:t>
            </w:r>
            <w:r>
              <w:rPr>
                <w:noProof/>
                <w:color w:val="000000" w:themeColor="text1"/>
                <w:lang w:bidi="ru-RU"/>
              </w:rPr>
              <w:t xml:space="preserve"> (Библиотеки </w:t>
            </w:r>
            <w:r>
              <w:rPr>
                <w:noProof/>
                <w:color w:val="000000" w:themeColor="text1"/>
                <w:lang w:val="en-US" w:bidi="ru-RU"/>
              </w:rPr>
              <w:t>Python</w:t>
            </w:r>
            <w:r w:rsidRPr="00B8246E">
              <w:rPr>
                <w:noProof/>
                <w:color w:val="000000" w:themeColor="text1"/>
                <w:lang w:bidi="ru-RU"/>
              </w:rPr>
              <w:t>(</w:t>
            </w:r>
            <w:r>
              <w:rPr>
                <w:noProof/>
                <w:color w:val="000000" w:themeColor="text1"/>
                <w:lang w:val="en-US" w:bidi="ru-RU"/>
              </w:rPr>
              <w:t>Pandas</w:t>
            </w:r>
            <w:r w:rsidRPr="00B8246E">
              <w:rPr>
                <w:noProof/>
                <w:color w:val="000000" w:themeColor="text1"/>
                <w:lang w:bidi="ru-RU"/>
              </w:rPr>
              <w:t xml:space="preserve">, </w:t>
            </w:r>
            <w:r>
              <w:rPr>
                <w:noProof/>
                <w:color w:val="000000" w:themeColor="text1"/>
                <w:lang w:val="en-US" w:bidi="ru-RU"/>
              </w:rPr>
              <w:t>SciPy</w:t>
            </w:r>
            <w:r w:rsidR="003F7286" w:rsidRPr="003F7286">
              <w:rPr>
                <w:noProof/>
                <w:color w:val="000000" w:themeColor="text1"/>
                <w:lang w:bidi="ru-RU"/>
              </w:rPr>
              <w:t xml:space="preserve">, </w:t>
            </w:r>
            <w:r w:rsidR="003F7286">
              <w:rPr>
                <w:noProof/>
                <w:color w:val="000000" w:themeColor="text1"/>
                <w:lang w:val="en-US" w:bidi="ru-RU"/>
              </w:rPr>
              <w:t>Scikit</w:t>
            </w:r>
            <w:r w:rsidR="003F7286" w:rsidRPr="003F7286">
              <w:rPr>
                <w:noProof/>
                <w:color w:val="000000" w:themeColor="text1"/>
                <w:lang w:bidi="ru-RU"/>
              </w:rPr>
              <w:t>-</w:t>
            </w:r>
            <w:r w:rsidR="003F7286">
              <w:rPr>
                <w:noProof/>
                <w:color w:val="000000" w:themeColor="text1"/>
                <w:lang w:val="en-US" w:bidi="ru-RU"/>
              </w:rPr>
              <w:t>Learn</w:t>
            </w:r>
            <w:r w:rsidR="003F7286" w:rsidRPr="003F7286">
              <w:rPr>
                <w:noProof/>
                <w:color w:val="000000" w:themeColor="text1"/>
                <w:lang w:bidi="ru-RU"/>
              </w:rPr>
              <w:t xml:space="preserve">, </w:t>
            </w:r>
            <w:r w:rsidR="003F7286">
              <w:rPr>
                <w:noProof/>
                <w:color w:val="000000" w:themeColor="text1"/>
                <w:lang w:val="en-US" w:bidi="ru-RU"/>
              </w:rPr>
              <w:t>NumPy</w:t>
            </w:r>
            <w:r w:rsidR="003F7286" w:rsidRPr="003F7286">
              <w:rPr>
                <w:noProof/>
                <w:color w:val="000000" w:themeColor="text1"/>
                <w:lang w:bidi="ru-RU"/>
              </w:rPr>
              <w:t xml:space="preserve"> </w:t>
            </w:r>
            <w:r w:rsidR="003F7286">
              <w:rPr>
                <w:noProof/>
                <w:color w:val="000000" w:themeColor="text1"/>
                <w:lang w:bidi="ru-RU"/>
              </w:rPr>
              <w:t>и другие</w:t>
            </w:r>
            <w:r w:rsidRPr="00B8246E">
              <w:rPr>
                <w:noProof/>
                <w:color w:val="000000" w:themeColor="text1"/>
                <w:lang w:bidi="ru-RU"/>
              </w:rPr>
              <w:t>)</w:t>
            </w:r>
            <w:r>
              <w:rPr>
                <w:noProof/>
                <w:color w:val="000000" w:themeColor="text1"/>
                <w:lang w:bidi="ru-RU"/>
              </w:rPr>
              <w:t>)</w:t>
            </w:r>
            <w:r w:rsidR="0039383A">
              <w:rPr>
                <w:noProof/>
                <w:color w:val="000000" w:themeColor="text1"/>
                <w:lang w:bidi="ru-RU"/>
              </w:rPr>
              <w:t xml:space="preserve">, </w:t>
            </w:r>
            <w:r>
              <w:rPr>
                <w:noProof/>
                <w:color w:val="000000" w:themeColor="text1"/>
                <w:lang w:val="en-US" w:bidi="ru-RU"/>
              </w:rPr>
              <w:t>Assembler</w:t>
            </w:r>
            <w:r w:rsidRPr="00AF360E">
              <w:rPr>
                <w:noProof/>
                <w:color w:val="000000" w:themeColor="text1"/>
                <w:lang w:bidi="ru-RU"/>
              </w:rPr>
              <w:t xml:space="preserve"> </w:t>
            </w:r>
            <w:r>
              <w:rPr>
                <w:noProof/>
                <w:color w:val="000000" w:themeColor="text1"/>
                <w:lang w:bidi="ru-RU"/>
              </w:rPr>
              <w:t>на архитектуре</w:t>
            </w:r>
            <w:r w:rsidRPr="00AF360E">
              <w:rPr>
                <w:noProof/>
                <w:color w:val="000000" w:themeColor="text1"/>
                <w:lang w:bidi="ru-RU"/>
              </w:rPr>
              <w:t xml:space="preserve"> </w:t>
            </w:r>
            <w:r>
              <w:rPr>
                <w:noProof/>
                <w:color w:val="000000" w:themeColor="text1"/>
                <w:lang w:bidi="ru-RU"/>
              </w:rPr>
              <w:t xml:space="preserve">процесса </w:t>
            </w:r>
            <w:r>
              <w:rPr>
                <w:noProof/>
                <w:color w:val="000000" w:themeColor="text1"/>
                <w:lang w:val="en-US" w:bidi="ru-RU"/>
              </w:rPr>
              <w:t>RISC</w:t>
            </w:r>
            <w:r w:rsidRPr="00AF360E">
              <w:rPr>
                <w:noProof/>
                <w:color w:val="000000" w:themeColor="text1"/>
                <w:lang w:bidi="ru-RU"/>
              </w:rPr>
              <w:t>-</w:t>
            </w:r>
            <w:r>
              <w:rPr>
                <w:noProof/>
                <w:color w:val="000000" w:themeColor="text1"/>
                <w:lang w:val="en-US" w:bidi="ru-RU"/>
              </w:rPr>
              <w:t>V</w:t>
            </w:r>
            <w:r>
              <w:rPr>
                <w:noProof/>
                <w:color w:val="000000" w:themeColor="text1"/>
                <w:lang w:bidi="ru-RU"/>
              </w:rPr>
              <w:t>.</w:t>
            </w:r>
            <w:r w:rsidR="00C56E26">
              <w:rPr>
                <w:noProof/>
                <w:color w:val="000000" w:themeColor="text1"/>
                <w:lang w:bidi="ru-RU"/>
              </w:rPr>
              <w:t xml:space="preserve"> </w:t>
            </w:r>
            <w:r w:rsidR="0039383A">
              <w:rPr>
                <w:noProof/>
                <w:color w:val="000000" w:themeColor="text1"/>
                <w:lang w:bidi="ru-RU"/>
              </w:rPr>
              <w:t>К</w:t>
            </w:r>
            <w:r w:rsidR="00C56E26">
              <w:rPr>
                <w:noProof/>
                <w:color w:val="000000" w:themeColor="text1"/>
                <w:lang w:bidi="ru-RU"/>
              </w:rPr>
              <w:t xml:space="preserve">урс </w:t>
            </w:r>
            <w:r w:rsidR="00C56E26">
              <w:rPr>
                <w:noProof/>
                <w:color w:val="000000" w:themeColor="text1"/>
                <w:lang w:val="en-US" w:bidi="ru-RU"/>
              </w:rPr>
              <w:t>R</w:t>
            </w:r>
            <w:r w:rsidR="00C56E26" w:rsidRPr="00012CC9">
              <w:rPr>
                <w:noProof/>
                <w:color w:val="000000" w:themeColor="text1"/>
                <w:lang w:bidi="ru-RU"/>
              </w:rPr>
              <w:t xml:space="preserve"> </w:t>
            </w:r>
            <w:r w:rsidR="00C56E26">
              <w:rPr>
                <w:noProof/>
                <w:color w:val="000000" w:themeColor="text1"/>
                <w:lang w:bidi="ru-RU"/>
              </w:rPr>
              <w:t xml:space="preserve">на </w:t>
            </w:r>
            <w:r w:rsidR="00C56E26">
              <w:rPr>
                <w:noProof/>
                <w:color w:val="000000" w:themeColor="text1"/>
                <w:lang w:val="en-US" w:bidi="ru-RU"/>
              </w:rPr>
              <w:t>DataCamp</w:t>
            </w:r>
            <w:r w:rsidR="00C56E26" w:rsidRPr="00012CC9">
              <w:rPr>
                <w:noProof/>
                <w:color w:val="000000" w:themeColor="text1"/>
                <w:lang w:bidi="ru-RU"/>
              </w:rPr>
              <w:t>.</w:t>
            </w:r>
            <w:r>
              <w:rPr>
                <w:noProof/>
                <w:color w:val="000000" w:themeColor="text1"/>
                <w:lang w:bidi="ru-RU"/>
              </w:rPr>
              <w:t xml:space="preserve"> </w:t>
            </w:r>
          </w:p>
          <w:p w14:paraId="4F52DA86" w14:textId="6097B98B" w:rsidR="003C7E7F" w:rsidRPr="00B8246E" w:rsidRDefault="004A6A4D" w:rsidP="004D3011">
            <w:pPr>
              <w:rPr>
                <w:noProof/>
                <w:color w:val="000000" w:themeColor="text1"/>
                <w:lang w:val="en-US" w:bidi="ru-RU"/>
              </w:rPr>
            </w:pPr>
            <w:r>
              <w:rPr>
                <w:noProof/>
                <w:color w:val="000000" w:themeColor="text1"/>
                <w:lang w:bidi="ru-RU"/>
              </w:rPr>
              <w:t>Понимание бизнес-процессов и умение моделировать их</w:t>
            </w:r>
            <w:r w:rsidR="003C7E7F">
              <w:rPr>
                <w:noProof/>
                <w:color w:val="000000" w:themeColor="text1"/>
                <w:lang w:bidi="ru-RU"/>
              </w:rPr>
              <w:t xml:space="preserve"> с помощью </w:t>
            </w:r>
            <w:r w:rsidR="003C7E7F">
              <w:rPr>
                <w:noProof/>
                <w:color w:val="000000" w:themeColor="text1"/>
                <w:lang w:val="en-US" w:bidi="ru-RU"/>
              </w:rPr>
              <w:t>DRAW</w:t>
            </w:r>
            <w:r w:rsidR="003C7E7F" w:rsidRPr="00B8246E">
              <w:rPr>
                <w:noProof/>
                <w:color w:val="000000" w:themeColor="text1"/>
                <w:lang w:val="en-US" w:bidi="ru-RU"/>
              </w:rPr>
              <w:t>.</w:t>
            </w:r>
            <w:r w:rsidR="003C7E7F">
              <w:rPr>
                <w:noProof/>
                <w:color w:val="000000" w:themeColor="text1"/>
                <w:lang w:val="en-US" w:bidi="ru-RU"/>
              </w:rPr>
              <w:t>IO</w:t>
            </w:r>
            <w:r w:rsidR="003C7E7F" w:rsidRPr="00B8246E">
              <w:rPr>
                <w:noProof/>
                <w:color w:val="000000" w:themeColor="text1"/>
                <w:lang w:val="en-US" w:bidi="ru-RU"/>
              </w:rPr>
              <w:t>.</w:t>
            </w:r>
          </w:p>
          <w:p w14:paraId="1F7C8F35" w14:textId="64E124FB" w:rsidR="00B8246E" w:rsidRPr="00547BBD" w:rsidRDefault="00B8246E" w:rsidP="004D3011">
            <w:pPr>
              <w:rPr>
                <w:noProof/>
                <w:color w:val="000000" w:themeColor="text1"/>
                <w:lang w:val="en-US" w:bidi="ru-RU"/>
              </w:rPr>
            </w:pPr>
            <w:r>
              <w:rPr>
                <w:noProof/>
                <w:color w:val="000000" w:themeColor="text1"/>
                <w:lang w:bidi="ru-RU"/>
              </w:rPr>
              <w:t>Продвинутый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 </w:t>
            </w:r>
            <w:r>
              <w:rPr>
                <w:noProof/>
                <w:color w:val="000000" w:themeColor="text1"/>
                <w:lang w:bidi="ru-RU"/>
              </w:rPr>
              <w:t>пользователь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 </w:t>
            </w:r>
            <w:r>
              <w:rPr>
                <w:noProof/>
                <w:color w:val="000000" w:themeColor="text1"/>
                <w:lang w:val="en-US" w:bidi="ru-RU"/>
              </w:rPr>
              <w:t>MS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 </w:t>
            </w:r>
            <w:r>
              <w:rPr>
                <w:noProof/>
                <w:color w:val="000000" w:themeColor="text1"/>
                <w:lang w:val="en-US" w:bidi="ru-RU"/>
              </w:rPr>
              <w:t>Office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 (</w:t>
            </w:r>
            <w:r>
              <w:rPr>
                <w:noProof/>
                <w:color w:val="000000" w:themeColor="text1"/>
                <w:lang w:val="en-US" w:bidi="ru-RU"/>
              </w:rPr>
              <w:t>Word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, </w:t>
            </w:r>
            <w:r>
              <w:rPr>
                <w:noProof/>
                <w:color w:val="000000" w:themeColor="text1"/>
                <w:lang w:val="en-US" w:bidi="ru-RU"/>
              </w:rPr>
              <w:t>Excel</w:t>
            </w:r>
            <w:r w:rsidRPr="00B8246E">
              <w:rPr>
                <w:noProof/>
                <w:color w:val="000000" w:themeColor="text1"/>
                <w:lang w:val="en-US" w:bidi="ru-RU"/>
              </w:rPr>
              <w:t xml:space="preserve">, </w:t>
            </w:r>
            <w:r>
              <w:rPr>
                <w:noProof/>
                <w:color w:val="000000" w:themeColor="text1"/>
                <w:lang w:val="en-US" w:bidi="ru-RU"/>
              </w:rPr>
              <w:t>PowerPoint</w:t>
            </w:r>
            <w:r w:rsidRPr="00B8246E">
              <w:rPr>
                <w:noProof/>
                <w:color w:val="000000" w:themeColor="text1"/>
                <w:lang w:val="en-US" w:bidi="ru-RU"/>
              </w:rPr>
              <w:t>).</w:t>
            </w:r>
          </w:p>
          <w:p w14:paraId="7C03C835" w14:textId="28A9575B" w:rsidR="003C7E7F" w:rsidRDefault="00A23A24" w:rsidP="003C7E7F">
            <w:pPr>
              <w:pStyle w:val="21"/>
              <w:rPr>
                <w:noProof/>
              </w:rPr>
            </w:pPr>
            <w:r>
              <w:rPr>
                <w:noProof/>
              </w:rPr>
              <w:t xml:space="preserve">Личные </w:t>
            </w:r>
            <w:r w:rsidR="003C7E7F">
              <w:rPr>
                <w:noProof/>
              </w:rPr>
              <w:t>качества</w:t>
            </w:r>
          </w:p>
          <w:p w14:paraId="3AD08753" w14:textId="75F55602" w:rsidR="003C7E7F" w:rsidRDefault="003C7E7F" w:rsidP="00AF360E">
            <w:pPr>
              <w:pStyle w:val="aff1"/>
              <w:numPr>
                <w:ilvl w:val="0"/>
                <w:numId w:val="14"/>
              </w:numPr>
            </w:pPr>
            <w:r>
              <w:t>Внимательность</w:t>
            </w:r>
          </w:p>
          <w:p w14:paraId="7A905C98" w14:textId="3617396A" w:rsidR="003C7E7F" w:rsidRDefault="003C7E7F" w:rsidP="00AF360E">
            <w:pPr>
              <w:pStyle w:val="aff1"/>
              <w:numPr>
                <w:ilvl w:val="0"/>
                <w:numId w:val="14"/>
              </w:numPr>
            </w:pPr>
            <w:r>
              <w:t>Аналитический склад ума</w:t>
            </w:r>
          </w:p>
          <w:p w14:paraId="09093417" w14:textId="376417D9" w:rsidR="00A23A24" w:rsidRDefault="00A23A24" w:rsidP="00AF360E">
            <w:pPr>
              <w:pStyle w:val="aff1"/>
              <w:numPr>
                <w:ilvl w:val="0"/>
                <w:numId w:val="14"/>
              </w:numPr>
            </w:pPr>
            <w:r>
              <w:t>Ответственность</w:t>
            </w:r>
          </w:p>
          <w:p w14:paraId="43931740" w14:textId="2F50C8A0" w:rsidR="007B7C63" w:rsidRDefault="00A23A24" w:rsidP="007B7C63">
            <w:pPr>
              <w:pStyle w:val="aff1"/>
              <w:numPr>
                <w:ilvl w:val="0"/>
                <w:numId w:val="14"/>
              </w:numPr>
            </w:pPr>
            <w:r>
              <w:t>Амбициозность</w:t>
            </w:r>
          </w:p>
          <w:p w14:paraId="684FA9F3" w14:textId="38CF290C" w:rsidR="003C7E7F" w:rsidRDefault="003C7E7F" w:rsidP="00AF360E">
            <w:pPr>
              <w:pStyle w:val="aff1"/>
              <w:numPr>
                <w:ilvl w:val="0"/>
                <w:numId w:val="14"/>
              </w:numPr>
            </w:pPr>
            <w:r>
              <w:t>Ориентация на результат</w:t>
            </w:r>
          </w:p>
          <w:p w14:paraId="7E668101" w14:textId="40240238" w:rsidR="003F7286" w:rsidRDefault="003F7286" w:rsidP="00AF360E">
            <w:pPr>
              <w:pStyle w:val="aff1"/>
              <w:numPr>
                <w:ilvl w:val="0"/>
                <w:numId w:val="14"/>
              </w:numPr>
            </w:pPr>
            <w:r>
              <w:t xml:space="preserve">Быстрая обучаемость </w:t>
            </w:r>
          </w:p>
          <w:p w14:paraId="1B479971" w14:textId="77777777" w:rsidR="003C7E7F" w:rsidRDefault="00AF360E" w:rsidP="00AF360E">
            <w:pPr>
              <w:pStyle w:val="21"/>
            </w:pPr>
            <w:r>
              <w:t>Языки</w:t>
            </w:r>
          </w:p>
          <w:p w14:paraId="18C81F6B" w14:textId="2E51AAAF" w:rsidR="00AF360E" w:rsidRDefault="00AF360E" w:rsidP="00AF360E">
            <w:pPr>
              <w:rPr>
                <w:lang w:val="en-US"/>
              </w:rPr>
            </w:pPr>
            <w:r>
              <w:t>Английский язык</w:t>
            </w:r>
            <w:r w:rsidR="007B7C63">
              <w:t xml:space="preserve"> </w:t>
            </w:r>
            <w:r>
              <w:t>(С1)</w:t>
            </w:r>
            <w:r w:rsidR="001039E3">
              <w:rPr>
                <w:lang w:val="en-US"/>
              </w:rPr>
              <w:t xml:space="preserve"> </w:t>
            </w:r>
          </w:p>
          <w:p w14:paraId="7D81AEE3" w14:textId="77777777" w:rsidR="001039E3" w:rsidRDefault="001039E3" w:rsidP="00AF360E">
            <w:pPr>
              <w:rPr>
                <w:lang w:val="en-US"/>
              </w:rPr>
            </w:pPr>
            <w:r>
              <w:rPr>
                <w:lang w:val="en-US"/>
              </w:rPr>
              <w:t>IELTS CERTIFICATED</w:t>
            </w:r>
            <w:r w:rsidR="004E637C">
              <w:rPr>
                <w:lang w:val="en-US"/>
              </w:rPr>
              <w:t xml:space="preserve"> </w:t>
            </w:r>
            <w:r w:rsidR="004E637C" w:rsidRPr="004E637C">
              <w:rPr>
                <w:lang w:val="en-US"/>
              </w:rPr>
              <w:t>(</w:t>
            </w:r>
            <w:r w:rsidR="004E637C">
              <w:rPr>
                <w:lang w:val="en-US"/>
              </w:rPr>
              <w:t>ACADEMIC IELTS TEST)</w:t>
            </w:r>
          </w:p>
          <w:p w14:paraId="731F399E" w14:textId="355207FE" w:rsidR="00A23A24" w:rsidRDefault="00A23A24" w:rsidP="00A23A24">
            <w:pPr>
              <w:pStyle w:val="21"/>
            </w:pPr>
            <w:r>
              <w:t>Прочее</w:t>
            </w:r>
          </w:p>
          <w:p w14:paraId="23B267A7" w14:textId="2B000353" w:rsidR="00A23A24" w:rsidRPr="0067661D" w:rsidRDefault="00A23A24" w:rsidP="00AF360E">
            <w:r>
              <w:t>Водительские права</w:t>
            </w:r>
            <w:r w:rsidRPr="0067661D">
              <w:t>,</w:t>
            </w:r>
            <w:r>
              <w:t xml:space="preserve"> категория </w:t>
            </w:r>
            <w:r>
              <w:rPr>
                <w:lang w:val="en-US"/>
              </w:rPr>
              <w:t>B</w:t>
            </w:r>
          </w:p>
        </w:tc>
      </w:tr>
      <w:tr w:rsidR="007B7C63" w:rsidRPr="00A23A24" w14:paraId="35CE8FC2" w14:textId="77777777" w:rsidTr="001B2ABD">
        <w:tc>
          <w:tcPr>
            <w:tcW w:w="3600" w:type="dxa"/>
          </w:tcPr>
          <w:p w14:paraId="615E1D1F" w14:textId="77777777" w:rsidR="007B7C63" w:rsidRDefault="007B7C63" w:rsidP="00036450">
            <w:pPr>
              <w:pStyle w:val="31"/>
              <w:rPr>
                <w:noProof/>
              </w:rPr>
            </w:pPr>
          </w:p>
        </w:tc>
        <w:tc>
          <w:tcPr>
            <w:tcW w:w="720" w:type="dxa"/>
          </w:tcPr>
          <w:p w14:paraId="72901596" w14:textId="77777777" w:rsidR="007B7C63" w:rsidRPr="00D407B2" w:rsidRDefault="007B7C63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p w14:paraId="1C9907D7" w14:textId="77777777" w:rsidR="007B7C63" w:rsidRDefault="007B7C63" w:rsidP="00036450">
            <w:pPr>
              <w:pStyle w:val="21"/>
              <w:rPr>
                <w:noProof/>
              </w:rPr>
            </w:pPr>
          </w:p>
        </w:tc>
      </w:tr>
    </w:tbl>
    <w:p w14:paraId="29F0920D" w14:textId="77777777" w:rsidR="0043117B" w:rsidRPr="00A23A24" w:rsidRDefault="00E75B41" w:rsidP="000C45FF">
      <w:pPr>
        <w:tabs>
          <w:tab w:val="left" w:pos="990"/>
        </w:tabs>
        <w:rPr>
          <w:noProof/>
        </w:rPr>
      </w:pPr>
    </w:p>
    <w:sectPr w:rsidR="0043117B" w:rsidRPr="00A23A24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CB8D" w14:textId="77777777" w:rsidR="00E75B41" w:rsidRDefault="00E75B41" w:rsidP="000C45FF">
      <w:r>
        <w:separator/>
      </w:r>
    </w:p>
  </w:endnote>
  <w:endnote w:type="continuationSeparator" w:id="0">
    <w:p w14:paraId="145E3BBA" w14:textId="77777777" w:rsidR="00E75B41" w:rsidRDefault="00E75B4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238D" w14:textId="77777777" w:rsidR="00E75B41" w:rsidRDefault="00E75B41" w:rsidP="000C45FF">
      <w:r>
        <w:separator/>
      </w:r>
    </w:p>
  </w:footnote>
  <w:footnote w:type="continuationSeparator" w:id="0">
    <w:p w14:paraId="7C86FC61" w14:textId="77777777" w:rsidR="00E75B41" w:rsidRDefault="00E75B4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51FC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2D117685" wp14:editId="11FC8C8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753DE5"/>
    <w:multiLevelType w:val="hybridMultilevel"/>
    <w:tmpl w:val="8EB4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CB"/>
    <w:rsid w:val="00012CC9"/>
    <w:rsid w:val="00036450"/>
    <w:rsid w:val="000414A1"/>
    <w:rsid w:val="00081549"/>
    <w:rsid w:val="00094499"/>
    <w:rsid w:val="000B3ACA"/>
    <w:rsid w:val="000C45FF"/>
    <w:rsid w:val="000C4F39"/>
    <w:rsid w:val="000D3F1E"/>
    <w:rsid w:val="000E3FD1"/>
    <w:rsid w:val="000E7DC5"/>
    <w:rsid w:val="001039E3"/>
    <w:rsid w:val="00112054"/>
    <w:rsid w:val="00131DE0"/>
    <w:rsid w:val="001424E5"/>
    <w:rsid w:val="00145D51"/>
    <w:rsid w:val="001525E1"/>
    <w:rsid w:val="00180329"/>
    <w:rsid w:val="0019001F"/>
    <w:rsid w:val="001A74A5"/>
    <w:rsid w:val="001B05C2"/>
    <w:rsid w:val="001B2ABD"/>
    <w:rsid w:val="001E0391"/>
    <w:rsid w:val="001E1759"/>
    <w:rsid w:val="001F1ECC"/>
    <w:rsid w:val="002011F6"/>
    <w:rsid w:val="002400EB"/>
    <w:rsid w:val="00256CF7"/>
    <w:rsid w:val="00281FD5"/>
    <w:rsid w:val="002D2CFF"/>
    <w:rsid w:val="002D3CA3"/>
    <w:rsid w:val="0030481B"/>
    <w:rsid w:val="003071B2"/>
    <w:rsid w:val="003156FC"/>
    <w:rsid w:val="003254B5"/>
    <w:rsid w:val="0037121F"/>
    <w:rsid w:val="00392009"/>
    <w:rsid w:val="0039383A"/>
    <w:rsid w:val="003A6B7D"/>
    <w:rsid w:val="003B06CA"/>
    <w:rsid w:val="003C7E7F"/>
    <w:rsid w:val="003F7286"/>
    <w:rsid w:val="004071FC"/>
    <w:rsid w:val="004142CD"/>
    <w:rsid w:val="00444F3C"/>
    <w:rsid w:val="00445947"/>
    <w:rsid w:val="00466B86"/>
    <w:rsid w:val="004813B3"/>
    <w:rsid w:val="00482708"/>
    <w:rsid w:val="00496591"/>
    <w:rsid w:val="004A6A4D"/>
    <w:rsid w:val="004C63E4"/>
    <w:rsid w:val="004D3011"/>
    <w:rsid w:val="004E637C"/>
    <w:rsid w:val="005153CD"/>
    <w:rsid w:val="005223F1"/>
    <w:rsid w:val="005236CB"/>
    <w:rsid w:val="005262AC"/>
    <w:rsid w:val="00547BBD"/>
    <w:rsid w:val="005E39D5"/>
    <w:rsid w:val="00600670"/>
    <w:rsid w:val="0062123A"/>
    <w:rsid w:val="00646E75"/>
    <w:rsid w:val="0067661D"/>
    <w:rsid w:val="006771D0"/>
    <w:rsid w:val="00715FCB"/>
    <w:rsid w:val="00743101"/>
    <w:rsid w:val="007775E1"/>
    <w:rsid w:val="00777FD5"/>
    <w:rsid w:val="007867A0"/>
    <w:rsid w:val="007927F5"/>
    <w:rsid w:val="007B7C63"/>
    <w:rsid w:val="007F1D94"/>
    <w:rsid w:val="00802CA0"/>
    <w:rsid w:val="008C08E2"/>
    <w:rsid w:val="008F7768"/>
    <w:rsid w:val="009260CD"/>
    <w:rsid w:val="00952C25"/>
    <w:rsid w:val="009D6E16"/>
    <w:rsid w:val="009F729D"/>
    <w:rsid w:val="00A131A2"/>
    <w:rsid w:val="00A1512D"/>
    <w:rsid w:val="00A2118D"/>
    <w:rsid w:val="00A23A24"/>
    <w:rsid w:val="00A50F3D"/>
    <w:rsid w:val="00AD76E2"/>
    <w:rsid w:val="00AF360E"/>
    <w:rsid w:val="00B20152"/>
    <w:rsid w:val="00B31AAE"/>
    <w:rsid w:val="00B359E4"/>
    <w:rsid w:val="00B57D98"/>
    <w:rsid w:val="00B70850"/>
    <w:rsid w:val="00B8246E"/>
    <w:rsid w:val="00B8347B"/>
    <w:rsid w:val="00BD261E"/>
    <w:rsid w:val="00C066B6"/>
    <w:rsid w:val="00C37BA1"/>
    <w:rsid w:val="00C4468D"/>
    <w:rsid w:val="00C4674C"/>
    <w:rsid w:val="00C506CF"/>
    <w:rsid w:val="00C56E26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363F"/>
    <w:rsid w:val="00E25A26"/>
    <w:rsid w:val="00E4381A"/>
    <w:rsid w:val="00E55D74"/>
    <w:rsid w:val="00E75B41"/>
    <w:rsid w:val="00EF0083"/>
    <w:rsid w:val="00F223E9"/>
    <w:rsid w:val="00F43CC0"/>
    <w:rsid w:val="00F60274"/>
    <w:rsid w:val="00F75E8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9C6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drewhoter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59;&#1056;&#1040;&#1063;&#1054;&#1050;\AppData\Local\Microsoft\Office\16.0\DTS\ru-RU%7b3E51E175-EE05-4CD2-9208-B193F98A082E%7d\%7b5E82320C-37FF-4233-90D0-6C611C7B95C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8F39D4F8DF4D1995F9FCDAECDC3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AB1AA-44AA-4C70-8C1A-D3BD90240BA9}"/>
      </w:docPartPr>
      <w:docPartBody>
        <w:p w:rsidR="0045288E" w:rsidRDefault="00E45713">
          <w:pPr>
            <w:pStyle w:val="BB8F39D4F8DF4D1995F9FCDAECDC36D1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0AF2F37D6FAE437EA2688D29CCD5E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3F371-EFBC-414F-B518-9AD32065076B}"/>
      </w:docPartPr>
      <w:docPartBody>
        <w:p w:rsidR="0045288E" w:rsidRDefault="00E45713">
          <w:pPr>
            <w:pStyle w:val="0AF2F37D6FAE437EA2688D29CCD5E2A1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B144F84B689744A2B987EF41B5F7F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CAE80-13DA-4D81-AE65-B82DF21BD9D7}"/>
      </w:docPartPr>
      <w:docPartBody>
        <w:p w:rsidR="0045288E" w:rsidRDefault="00E45713">
          <w:pPr>
            <w:pStyle w:val="B144F84B689744A2B987EF41B5F7FFA9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55D1FDB7A8644593B50710DC02B58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863-5931-4E4C-A2E9-BAA3E8180461}"/>
      </w:docPartPr>
      <w:docPartBody>
        <w:p w:rsidR="0045288E" w:rsidRDefault="00E45713">
          <w:pPr>
            <w:pStyle w:val="55D1FDB7A8644593B50710DC02B586D5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AC2E3655FD2B46B0BA021FA44C8AF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80718-A562-4BDF-8354-9A1EB6F777A0}"/>
      </w:docPartPr>
      <w:docPartBody>
        <w:p w:rsidR="0045288E" w:rsidRDefault="00E45713">
          <w:pPr>
            <w:pStyle w:val="AC2E3655FD2B46B0BA021FA44C8AF41D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6AB3150F417047168FD73E91D0995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4EBA7-FD60-497A-BBB0-80E65DED6049}"/>
      </w:docPartPr>
      <w:docPartBody>
        <w:p w:rsidR="0045288E" w:rsidRDefault="00E45713">
          <w:pPr>
            <w:pStyle w:val="6AB3150F417047168FD73E91D09958E2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13"/>
    <w:rsid w:val="001A4341"/>
    <w:rsid w:val="00262CB7"/>
    <w:rsid w:val="003041B8"/>
    <w:rsid w:val="00441EE8"/>
    <w:rsid w:val="0045288E"/>
    <w:rsid w:val="006804AA"/>
    <w:rsid w:val="007319F3"/>
    <w:rsid w:val="009127AA"/>
    <w:rsid w:val="00C22100"/>
    <w:rsid w:val="00E25FDA"/>
    <w:rsid w:val="00E45713"/>
    <w:rsid w:val="00EC6B30"/>
    <w:rsid w:val="00EC7CC2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8F39D4F8DF4D1995F9FCDAECDC36D1">
    <w:name w:val="BB8F39D4F8DF4D1995F9FCDAECDC36D1"/>
  </w:style>
  <w:style w:type="paragraph" w:customStyle="1" w:styleId="0AF2F37D6FAE437EA2688D29CCD5E2A1">
    <w:name w:val="0AF2F37D6FAE437EA2688D29CCD5E2A1"/>
  </w:style>
  <w:style w:type="paragraph" w:customStyle="1" w:styleId="B144F84B689744A2B987EF41B5F7FFA9">
    <w:name w:val="B144F84B689744A2B987EF41B5F7FFA9"/>
  </w:style>
  <w:style w:type="paragraph" w:customStyle="1" w:styleId="55D1FDB7A8644593B50710DC02B586D5">
    <w:name w:val="55D1FDB7A8644593B50710DC02B586D5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AC2E3655FD2B46B0BA021FA44C8AF41D">
    <w:name w:val="AC2E3655FD2B46B0BA021FA44C8AF41D"/>
  </w:style>
  <w:style w:type="paragraph" w:customStyle="1" w:styleId="6AB3150F417047168FD73E91D09958E2">
    <w:name w:val="6AB3150F417047168FD73E91D09958E2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val="ru-RU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{5E82320C-37FF-4233-90D0-6C611C7B95CF}tf00546271_win32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2022-03-04T19:53:00Z</dcterms:created>
  <dcterms:modified xsi:type="dcterms:W3CDTF">2022-03-04T19:56:00Z</dcterms:modified>
</cp:coreProperties>
</file>